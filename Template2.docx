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16CB" w14:textId="3AFD928D" w:rsidR="009C2411" w:rsidRDefault="005A6156" w:rsidP="009C24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EBFFAB" wp14:editId="64610CD3">
                <wp:simplePos x="0" y="0"/>
                <wp:positionH relativeFrom="column">
                  <wp:posOffset>-457200</wp:posOffset>
                </wp:positionH>
                <wp:positionV relativeFrom="paragraph">
                  <wp:posOffset>-352425</wp:posOffset>
                </wp:positionV>
                <wp:extent cx="7315200" cy="9601200"/>
                <wp:effectExtent l="19050" t="19050" r="19050" b="19050"/>
                <wp:wrapNone/>
                <wp:docPr id="70306749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01200"/>
                        </a:xfrm>
                        <a:prstGeom prst="roundRect">
                          <a:avLst>
                            <a:gd name="adj" fmla="val 2012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7A3CF" id="Rounded Rectangle 2" o:spid="_x0000_s1026" style="position:absolute;margin-left:-36pt;margin-top:-27.75pt;width:8in;height:75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" filled="f" strokecolor="#bf1e00 [3204]" strokeweight="2.25pt">
                <v:stroke joinstyle="miter"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7B9702C7" w14:textId="77777777" w:rsidTr="005A6156">
        <w:trPr>
          <w:trHeight w:val="2880"/>
        </w:trPr>
        <w:tc>
          <w:tcPr>
            <w:tcW w:w="2610" w:type="dxa"/>
            <w:gridSpan w:val="5"/>
          </w:tcPr>
          <w:p w14:paraId="51BB4216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5D434AF4" wp14:editId="799F608F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17E325C1" w14:textId="6545901D" w:rsidR="00AD0D32" w:rsidRDefault="00B425C7" w:rsidP="00AD0D32">
            <w:pPr>
              <w:pStyle w:val="Title"/>
              <w:spacing w:after="0"/>
            </w:pPr>
            <w:r>
              <w:rPr>
                <w:caps w:val="0"/>
              </w:rPr>
              <w:t>[</w:t>
            </w:r>
            <w:r w:rsidRPr="005A6156">
              <w:rPr>
                <w:caps w:val="0"/>
              </w:rPr>
              <w:t>NAME</w:t>
            </w:r>
            <w:r>
              <w:rPr>
                <w:caps w:val="0"/>
              </w:rPr>
              <w:t>]</w:t>
            </w:r>
          </w:p>
          <w:p w14:paraId="002C15D7" w14:textId="4FD7C63E" w:rsidR="00AD0D32" w:rsidRDefault="00B425C7" w:rsidP="00526631">
            <w:pPr>
              <w:pStyle w:val="Subtitle"/>
            </w:pPr>
            <w:r>
              <w:t xml:space="preserve"> [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DEGREE]</w:t>
            </w:r>
            <w:r>
              <w:t xml:space="preserve"> | [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MOBILE NUMBER]</w:t>
            </w:r>
            <w:r>
              <w:t xml:space="preserve"> | [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EMAIL]</w:t>
            </w:r>
            <w:r>
              <w:t xml:space="preserve"> |</w:t>
            </w:r>
            <w:r w:rsidRPr="00CF1A49">
              <w:t xml:space="preserve"> </w:t>
            </w:r>
            <w:r>
              <w:t>[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LINKEDIN]</w:t>
            </w:r>
          </w:p>
          <w:p w14:paraId="364E797A" w14:textId="77C5B8F0" w:rsidR="00AD0D32" w:rsidRDefault="0085730B" w:rsidP="00DE759B"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[</w:t>
            </w:r>
            <w:r w:rsidR="00B425C7">
              <w:rPr>
                <w:rFonts w:ascii="Helvetica" w:hAnsi="Helvetica" w:cs="Helvetica"/>
                <w:color w:val="202124"/>
                <w:shd w:val="clear" w:color="auto" w:fill="FFFFFF"/>
              </w:rPr>
              <w:t>OBJECTIVE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]</w:t>
            </w:r>
          </w:p>
        </w:tc>
      </w:tr>
      <w:tr w:rsidR="00667329" w14:paraId="577D6620" w14:textId="77777777" w:rsidTr="005A6156">
        <w:trPr>
          <w:trHeight w:val="900"/>
        </w:trPr>
        <w:tc>
          <w:tcPr>
            <w:tcW w:w="10080" w:type="dxa"/>
            <w:gridSpan w:val="8"/>
          </w:tcPr>
          <w:p w14:paraId="6B528320" w14:textId="643259B7" w:rsidR="00667329" w:rsidRPr="00667329" w:rsidRDefault="00B425C7" w:rsidP="00667329">
            <w:pPr>
              <w:pStyle w:val="Heading1"/>
            </w:pPr>
            <w:r>
              <w:rPr>
                <w:rStyle w:val="m7eme"/>
                <w:rFonts w:ascii="Helvetica" w:hAnsi="Helvetica" w:cs="Helvetica"/>
                <w:caps w:val="0"/>
                <w:color w:val="202124"/>
                <w:shd w:val="clear" w:color="auto" w:fill="FFFFFF"/>
              </w:rPr>
              <w:t>[ROLE EXPERIENCE]</w:t>
            </w:r>
          </w:p>
        </w:tc>
      </w:tr>
      <w:tr w:rsidR="00B425C7" w14:paraId="7FCAC87B" w14:textId="77777777" w:rsidTr="005A6156">
        <w:trPr>
          <w:trHeight w:val="900"/>
        </w:trPr>
        <w:tc>
          <w:tcPr>
            <w:tcW w:w="10080" w:type="dxa"/>
            <w:gridSpan w:val="8"/>
          </w:tcPr>
          <w:p w14:paraId="2BA54EBF" w14:textId="77777777" w:rsidR="00B425C7" w:rsidRDefault="00B425C7" w:rsidP="00667329">
            <w:pPr>
              <w:pStyle w:val="Heading1"/>
              <w:rPr>
                <w:rStyle w:val="m7eme"/>
                <w:rFonts w:ascii="Helvetica" w:hAnsi="Helvetica" w:cs="Helvetica"/>
                <w:color w:val="202124"/>
                <w:shd w:val="clear" w:color="auto" w:fill="FFFFFF"/>
              </w:rPr>
            </w:pPr>
          </w:p>
        </w:tc>
      </w:tr>
      <w:tr w:rsidR="00667329" w14:paraId="45693DD8" w14:textId="77777777" w:rsidTr="005A6156">
        <w:trPr>
          <w:trHeight w:val="80"/>
        </w:trPr>
        <w:tc>
          <w:tcPr>
            <w:tcW w:w="1260" w:type="dxa"/>
            <w:vMerge w:val="restart"/>
          </w:tcPr>
          <w:p w14:paraId="00C3AB14" w14:textId="67488B0E" w:rsidR="00667329" w:rsidRDefault="00B425C7" w:rsidP="00667329">
            <w:pPr>
              <w:pStyle w:val="Heading3"/>
            </w:pPr>
            <w:r w:rsidRPr="00B425C7">
              <w:rPr>
                <w:rFonts w:ascii="Helvetica" w:hAnsi="Helvetica" w:cs="Helvetica"/>
                <w:caps w:val="0"/>
                <w:color w:val="202124"/>
                <w:sz w:val="16"/>
                <w:szCs w:val="16"/>
                <w:shd w:val="clear" w:color="auto" w:fill="FFFFFF"/>
              </w:rPr>
              <w:t>[DURATION</w:t>
            </w:r>
            <w:r>
              <w:rPr>
                <w:caps w:val="0"/>
              </w:rPr>
              <w:t>]</w:t>
            </w:r>
          </w:p>
          <w:p w14:paraId="6D86BC62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64F5FC8D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4839B2" wp14:editId="57DA434B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2C949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BE6A9D4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6B0E067A" w14:textId="04353B9A" w:rsidR="00667329" w:rsidRPr="004823C2" w:rsidRDefault="00B425C7" w:rsidP="00667329">
            <w:pPr>
              <w:pStyle w:val="Heading2"/>
            </w:pP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[COMPANY NAME]</w:t>
            </w:r>
          </w:p>
          <w:p w14:paraId="77B3BD11" w14:textId="1AC5CBD2" w:rsidR="00667329" w:rsidRDefault="00667329" w:rsidP="005A6156"/>
        </w:tc>
      </w:tr>
      <w:tr w:rsidR="00667329" w14:paraId="509E8094" w14:textId="77777777" w:rsidTr="005A6156">
        <w:trPr>
          <w:trHeight w:val="900"/>
        </w:trPr>
        <w:tc>
          <w:tcPr>
            <w:tcW w:w="1260" w:type="dxa"/>
            <w:vMerge/>
          </w:tcPr>
          <w:p w14:paraId="71766D4B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74BD0AD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291758E" w14:textId="77777777" w:rsidR="00667329" w:rsidRDefault="00667329" w:rsidP="009C2411"/>
        </w:tc>
        <w:tc>
          <w:tcPr>
            <w:tcW w:w="180" w:type="dxa"/>
          </w:tcPr>
          <w:p w14:paraId="0157BA55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1D93F804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07265E83" w14:textId="77777777" w:rsidTr="005A6156">
        <w:trPr>
          <w:trHeight w:val="907"/>
        </w:trPr>
        <w:tc>
          <w:tcPr>
            <w:tcW w:w="10080" w:type="dxa"/>
            <w:gridSpan w:val="8"/>
          </w:tcPr>
          <w:p w14:paraId="16CB0FB5" w14:textId="12B6FE16" w:rsidR="00667329" w:rsidRPr="00667329" w:rsidRDefault="00B425C7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rPr>
                <w:caps w:val="0"/>
              </w:rPr>
              <w:t>[</w:t>
            </w:r>
            <w:sdt>
              <w:sdtPr>
                <w:id w:val="-1908763273"/>
                <w:placeholder>
                  <w:docPart w:val="016FD7283B694528B71E0AE464F51FBC"/>
                </w:placeholder>
                <w:temporary/>
                <w:showingPlcHdr/>
                <w15:appearance w15:val="hidden"/>
              </w:sdtPr>
              <w:sdtContent>
                <w:r w:rsidRPr="00CF1A49">
                  <w:t>Education</w:t>
                </w:r>
              </w:sdtContent>
            </w:sdt>
            <w:r>
              <w:rPr>
                <w:caps w:val="0"/>
              </w:rPr>
              <w:t>]</w:t>
            </w:r>
          </w:p>
        </w:tc>
      </w:tr>
      <w:tr w:rsidR="00313CEB" w14:paraId="3E8A060D" w14:textId="77777777" w:rsidTr="005A6156">
        <w:trPr>
          <w:trHeight w:val="270"/>
        </w:trPr>
        <w:tc>
          <w:tcPr>
            <w:tcW w:w="1260" w:type="dxa"/>
            <w:vMerge w:val="restart"/>
          </w:tcPr>
          <w:p w14:paraId="66046D34" w14:textId="5092EDC2" w:rsidR="00313CEB" w:rsidRDefault="00B425C7" w:rsidP="00DE759B">
            <w:pPr>
              <w:pStyle w:val="Heading3"/>
            </w:pP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[COMPLETION YEAR]</w:t>
            </w:r>
          </w:p>
        </w:tc>
        <w:tc>
          <w:tcPr>
            <w:tcW w:w="540" w:type="dxa"/>
            <w:gridSpan w:val="2"/>
          </w:tcPr>
          <w:p w14:paraId="52DE44C6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8872C3F" wp14:editId="24B95856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C523ED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401347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2D45F56C" w14:textId="675E76A0" w:rsidR="00313CEB" w:rsidRDefault="00B425C7" w:rsidP="00667329">
            <w:pPr>
              <w:pStyle w:val="Heading2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[UNIVERSITY NAME]</w:t>
            </w:r>
          </w:p>
          <w:p w14:paraId="40206634" w14:textId="77777777" w:rsidR="005A6156" w:rsidRPr="004823C2" w:rsidRDefault="005A6156" w:rsidP="00667329">
            <w:pPr>
              <w:pStyle w:val="Heading2"/>
            </w:pPr>
          </w:p>
          <w:p w14:paraId="6FE4FB4F" w14:textId="60D96F22" w:rsidR="00313CEB" w:rsidRPr="005579C9" w:rsidRDefault="00B425C7" w:rsidP="00457AA3">
            <w:r>
              <w:t xml:space="preserve"> </w:t>
            </w:r>
          </w:p>
        </w:tc>
      </w:tr>
      <w:tr w:rsidR="00313CEB" w14:paraId="4FAC0F05" w14:textId="77777777" w:rsidTr="005A6156">
        <w:trPr>
          <w:trHeight w:val="783"/>
        </w:trPr>
        <w:tc>
          <w:tcPr>
            <w:tcW w:w="1260" w:type="dxa"/>
            <w:vMerge/>
          </w:tcPr>
          <w:p w14:paraId="50170068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D776DE6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9BFDB69" w14:textId="77777777" w:rsidR="00313CEB" w:rsidRDefault="00313CEB" w:rsidP="009C2411"/>
        </w:tc>
        <w:tc>
          <w:tcPr>
            <w:tcW w:w="180" w:type="dxa"/>
          </w:tcPr>
          <w:p w14:paraId="2051103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60E86D0A" w14:textId="77777777" w:rsidR="00313CEB" w:rsidRPr="005579C9" w:rsidRDefault="00313CEB" w:rsidP="00DE759B"/>
        </w:tc>
      </w:tr>
      <w:tr w:rsidR="006307EA" w14:paraId="2F48FC9C" w14:textId="77777777" w:rsidTr="005A6156">
        <w:trPr>
          <w:trHeight w:val="907"/>
        </w:trPr>
        <w:tc>
          <w:tcPr>
            <w:tcW w:w="5040" w:type="dxa"/>
            <w:gridSpan w:val="6"/>
          </w:tcPr>
          <w:p w14:paraId="7B32737D" w14:textId="67F6A535" w:rsidR="006307EA" w:rsidRPr="005579C9" w:rsidRDefault="00B425C7" w:rsidP="00AD0D32">
            <w:pPr>
              <w:pStyle w:val="Heading1"/>
            </w:pP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[SKILLS]</w:t>
            </w:r>
          </w:p>
        </w:tc>
        <w:tc>
          <w:tcPr>
            <w:tcW w:w="270" w:type="dxa"/>
          </w:tcPr>
          <w:p w14:paraId="59858442" w14:textId="77777777" w:rsidR="006307EA" w:rsidRPr="005579C9" w:rsidRDefault="006307EA" w:rsidP="00AD0D32"/>
        </w:tc>
        <w:tc>
          <w:tcPr>
            <w:tcW w:w="4770" w:type="dxa"/>
          </w:tcPr>
          <w:p w14:paraId="722FCFEF" w14:textId="59E357D7" w:rsidR="006307EA" w:rsidRPr="005579C9" w:rsidRDefault="00B425C7" w:rsidP="00AD0D32">
            <w:pPr>
              <w:pStyle w:val="Heading1"/>
            </w:pPr>
            <w:r>
              <w:rPr>
                <w:rStyle w:val="m7eme"/>
                <w:rFonts w:ascii="Helvetica" w:hAnsi="Helvetica" w:cs="Helvetica"/>
                <w:caps w:val="0"/>
                <w:color w:val="202124"/>
                <w:shd w:val="clear" w:color="auto" w:fill="FFFFFF"/>
              </w:rPr>
              <w:t>[PROJECT NAME</w:t>
            </w:r>
            <w:r w:rsidR="00C30FBC">
              <w:rPr>
                <w:rStyle w:val="m7eme"/>
                <w:rFonts w:ascii="Helvetica" w:hAnsi="Helvetica" w:cs="Helvetica"/>
                <w:caps w:val="0"/>
                <w:color w:val="202124"/>
                <w:shd w:val="clear" w:color="auto" w:fill="FFFFFF"/>
              </w:rPr>
              <w:t>]</w:t>
            </w: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br/>
            </w:r>
            <w:r w:rsidR="00C30FBC"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[</w:t>
            </w:r>
            <w:r>
              <w:rPr>
                <w:rFonts w:ascii="Helvetica" w:hAnsi="Helvetica" w:cs="Helvetica"/>
                <w:caps w:val="0"/>
                <w:color w:val="202124"/>
                <w:shd w:val="clear" w:color="auto" w:fill="FFFFFF"/>
              </w:rPr>
              <w:t>DURATION]</w:t>
            </w:r>
          </w:p>
        </w:tc>
      </w:tr>
      <w:tr w:rsidR="005A6156" w14:paraId="5E9BCB97" w14:textId="77777777" w:rsidTr="005A6156">
        <w:trPr>
          <w:trHeight w:val="783"/>
        </w:trPr>
        <w:tc>
          <w:tcPr>
            <w:tcW w:w="5040" w:type="dxa"/>
            <w:gridSpan w:val="6"/>
          </w:tcPr>
          <w:p w14:paraId="37BC1FE2" w14:textId="2B7AAAFB" w:rsidR="005A6156" w:rsidRPr="005579C9" w:rsidRDefault="005A6156" w:rsidP="005A615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0" w:type="dxa"/>
          </w:tcPr>
          <w:p w14:paraId="471FF3BF" w14:textId="40CE9978" w:rsidR="005A6156" w:rsidRPr="006E1507" w:rsidRDefault="005A6156" w:rsidP="005A6156"/>
        </w:tc>
        <w:tc>
          <w:tcPr>
            <w:tcW w:w="4770" w:type="dxa"/>
          </w:tcPr>
          <w:p w14:paraId="2FD6CDA4" w14:textId="0827FE96" w:rsidR="005A6156" w:rsidRPr="005579C9" w:rsidRDefault="00B425C7" w:rsidP="005A6156"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</w:rPr>
              <w:t>[PROJECT DETAILS]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br/>
            </w:r>
          </w:p>
        </w:tc>
      </w:tr>
    </w:tbl>
    <w:p w14:paraId="19DE56D8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1351" w14:textId="77777777" w:rsidR="003B427F" w:rsidRDefault="003B427F" w:rsidP="003D42E9">
      <w:r>
        <w:separator/>
      </w:r>
    </w:p>
  </w:endnote>
  <w:endnote w:type="continuationSeparator" w:id="0">
    <w:p w14:paraId="0363F156" w14:textId="77777777" w:rsidR="003B427F" w:rsidRDefault="003B427F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D1FE" w14:textId="77777777" w:rsidR="003B427F" w:rsidRDefault="003B427F" w:rsidP="003D42E9">
      <w:r>
        <w:separator/>
      </w:r>
    </w:p>
  </w:footnote>
  <w:footnote w:type="continuationSeparator" w:id="0">
    <w:p w14:paraId="6D2F0924" w14:textId="77777777" w:rsidR="003B427F" w:rsidRDefault="003B427F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56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B427F"/>
    <w:rsid w:val="003C0547"/>
    <w:rsid w:val="003D42E9"/>
    <w:rsid w:val="003E4645"/>
    <w:rsid w:val="003F4542"/>
    <w:rsid w:val="00413FAB"/>
    <w:rsid w:val="00424C8F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A6156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5730B"/>
    <w:rsid w:val="00865306"/>
    <w:rsid w:val="008E42E7"/>
    <w:rsid w:val="008F52BA"/>
    <w:rsid w:val="009048D2"/>
    <w:rsid w:val="00960AE6"/>
    <w:rsid w:val="009C11A0"/>
    <w:rsid w:val="009C2411"/>
    <w:rsid w:val="00A457B0"/>
    <w:rsid w:val="00A6401B"/>
    <w:rsid w:val="00A9448F"/>
    <w:rsid w:val="00AB5A73"/>
    <w:rsid w:val="00AD0D32"/>
    <w:rsid w:val="00B067CD"/>
    <w:rsid w:val="00B425C7"/>
    <w:rsid w:val="00B70A77"/>
    <w:rsid w:val="00B758ED"/>
    <w:rsid w:val="00BA6B97"/>
    <w:rsid w:val="00C30FBC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36C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customStyle="1" w:styleId="m7eme">
    <w:name w:val="m7eme"/>
    <w:basedOn w:val="DefaultParagraphFont"/>
    <w:rsid w:val="005A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06\AppData\Local\Microsoft\Office\16.0\DTS\en-IN%7bB642241B-D86A-425B-B1E9-131ED50B948C%7d\%7b91B4E60F-657A-47F0-B2C2-1859EA7F958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6FD7283B694528B71E0AE464F5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7830-2457-4B9E-878D-4DBD9E64F27E}"/>
      </w:docPartPr>
      <w:docPartBody>
        <w:p w:rsidR="00EE31CA" w:rsidRDefault="003F5802" w:rsidP="003F5802">
          <w:pPr>
            <w:pStyle w:val="016FD7283B694528B71E0AE464F51FB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8"/>
    <w:rsid w:val="002D7FF4"/>
    <w:rsid w:val="003F5802"/>
    <w:rsid w:val="00A40E81"/>
    <w:rsid w:val="00CA0148"/>
    <w:rsid w:val="00EE31CA"/>
    <w:rsid w:val="00F5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FD7283B694528B71E0AE464F51FBC">
    <w:name w:val="016FD7283B694528B71E0AE464F51FBC"/>
    <w:rsid w:val="003F5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{91B4E60F-657A-47F0-B2C2-1859EA7F958D}tf16402488_win32.dotx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2023-05-25T04:56:00Z</dcterms:created>
  <dcterms:modified xsi:type="dcterms:W3CDTF">2023-05-25T04:56:00Z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